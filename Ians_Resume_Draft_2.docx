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Borders>
          <w:insideH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640"/>
      </w:tblGrid>
      <w:tr w:rsidR="004A3B48" w:rsidRPr="0065742A" w:rsidTr="0065742A">
        <w:trPr>
          <w:tblHeader/>
          <w:jc w:val="right"/>
        </w:trPr>
        <w:tc>
          <w:tcPr>
            <w:tcW w:w="8838" w:type="dxa"/>
          </w:tcPr>
          <w:p w:rsidR="004A3B48" w:rsidRPr="00616CE8" w:rsidRDefault="00DB53DF" w:rsidP="004A3B48">
            <w:pPr>
              <w:pStyle w:val="YourName"/>
            </w:pPr>
            <w:r>
              <w:t>Ian R. Holly III</w:t>
            </w:r>
          </w:p>
        </w:tc>
      </w:tr>
      <w:tr w:rsidR="004A3B48" w:rsidTr="0065742A">
        <w:trPr>
          <w:tblHeader/>
          <w:jc w:val="right"/>
        </w:trPr>
        <w:tc>
          <w:tcPr>
            <w:tcW w:w="8838" w:type="dxa"/>
          </w:tcPr>
          <w:p w:rsidR="004A3B48" w:rsidRPr="00616CE8" w:rsidRDefault="00192FB9" w:rsidP="00192FB9">
            <w:pPr>
              <w:pStyle w:val="ContactInfo"/>
            </w:pPr>
            <w:r>
              <w:t>975 Sherman Ave Apt. # 22N Bronx</w:t>
            </w:r>
            <w:r w:rsidR="00DB53DF">
              <w:t>, NY 10</w:t>
            </w:r>
            <w:r>
              <w:t>456</w:t>
            </w:r>
            <w:r w:rsidR="00DB53DF">
              <w:t xml:space="preserve"> </w:t>
            </w:r>
            <w:r w:rsidR="00E8333B">
              <w:t xml:space="preserve"> </w:t>
            </w:r>
            <w:r w:rsidR="00DB53DF">
              <w:t>(646)-330-3084</w:t>
            </w:r>
            <w:r w:rsidR="00E8333B">
              <w:t xml:space="preserve"> </w:t>
            </w:r>
            <w:r w:rsidR="00BE69AF">
              <w:t>IHOLLY3@GMAIL</w:t>
            </w:r>
            <w:r w:rsidR="00DB53DF">
              <w:t>.</w:t>
            </w:r>
            <w:r w:rsidR="00BE69AF">
              <w:t>COM</w:t>
            </w:r>
          </w:p>
        </w:tc>
      </w:tr>
    </w:tbl>
    <w:p w:rsidR="004A3B48" w:rsidRDefault="004A3B48" w:rsidP="004A3B48"/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15"/>
        <w:gridCol w:w="6525"/>
      </w:tblGrid>
      <w:tr w:rsidR="004A3B48" w:rsidTr="00821FA1">
        <w:tc>
          <w:tcPr>
            <w:tcW w:w="1224" w:type="pct"/>
          </w:tcPr>
          <w:p w:rsidR="004A3B48" w:rsidRPr="00E23010" w:rsidRDefault="004A3B48" w:rsidP="004A3B48">
            <w:pPr>
              <w:pStyle w:val="Heading1"/>
            </w:pPr>
            <w:r w:rsidRPr="00E23010">
              <w:t>Objective</w:t>
            </w:r>
          </w:p>
        </w:tc>
        <w:tc>
          <w:tcPr>
            <w:tcW w:w="3776" w:type="pct"/>
          </w:tcPr>
          <w:p w:rsidR="004A3B48" w:rsidRPr="007A7E84" w:rsidRDefault="00192FB9" w:rsidP="007A7E84">
            <w:pPr>
              <w:pStyle w:val="BodyText1"/>
            </w:pPr>
            <w:r w:rsidRPr="007A7E84">
              <w:rPr>
                <w:b w:val="0"/>
              </w:rPr>
              <w:t>To</w:t>
            </w:r>
            <w:r w:rsidRPr="007A7E84">
              <w:t xml:space="preserve"> </w:t>
            </w:r>
            <w:r w:rsidRPr="007A7E84">
              <w:rPr>
                <w:b w:val="0"/>
              </w:rPr>
              <w:t>procur</w:t>
            </w:r>
            <w:r w:rsidRPr="007A7E84">
              <w:t xml:space="preserve">e </w:t>
            </w:r>
            <w:r w:rsidRPr="007A7E84">
              <w:rPr>
                <w:b w:val="0"/>
              </w:rPr>
              <w:t>a career as a Programmer</w:t>
            </w:r>
            <w:r w:rsidRPr="007A7E84">
              <w:t xml:space="preserve"> </w:t>
            </w:r>
            <w:r w:rsidRPr="007A7E84">
              <w:rPr>
                <w:b w:val="0"/>
              </w:rPr>
              <w:t>in the Computer Science field</w:t>
            </w:r>
            <w:r w:rsidRPr="007A7E84">
              <w:t>.</w:t>
            </w:r>
          </w:p>
        </w:tc>
      </w:tr>
      <w:tr w:rsidR="004A3B48" w:rsidTr="00821FA1">
        <w:tc>
          <w:tcPr>
            <w:tcW w:w="1224" w:type="pct"/>
          </w:tcPr>
          <w:p w:rsidR="004A3B48" w:rsidRPr="00435BA7" w:rsidRDefault="004A3B48" w:rsidP="004A3B48">
            <w:pPr>
              <w:pStyle w:val="Heading1"/>
            </w:pPr>
            <w:r w:rsidRPr="00435BA7">
              <w:t>Experience</w:t>
            </w:r>
          </w:p>
        </w:tc>
        <w:tc>
          <w:tcPr>
            <w:tcW w:w="3776" w:type="pct"/>
          </w:tcPr>
          <w:p w:rsidR="00821FA1" w:rsidRPr="007A7E84" w:rsidRDefault="007A7E84" w:rsidP="007A7E84">
            <w:pPr>
              <w:pStyle w:val="BodyText1"/>
            </w:pPr>
            <w:r w:rsidRPr="007A7E84">
              <w:t>WNET\Thirteen</w:t>
            </w:r>
            <w:r w:rsidR="00821FA1" w:rsidRPr="007A7E84">
              <w:t xml:space="preserve"> – New York Public Media</w:t>
            </w:r>
          </w:p>
          <w:p w:rsidR="00821FA1" w:rsidRDefault="00821FA1" w:rsidP="00821FA1">
            <w:r>
              <w:t>Senior Coordinator</w:t>
            </w:r>
          </w:p>
          <w:p w:rsidR="00821FA1" w:rsidRDefault="00821FA1" w:rsidP="00821FA1">
            <w:r>
              <w:t>September</w:t>
            </w:r>
            <w:r w:rsidR="00192FB9">
              <w:t xml:space="preserve"> 22,</w:t>
            </w:r>
            <w:r>
              <w:t xml:space="preserve"> 2015 -  Present</w:t>
            </w:r>
          </w:p>
          <w:p w:rsidR="00821FA1" w:rsidRDefault="00821FA1" w:rsidP="00821FA1">
            <w:pPr>
              <w:pStyle w:val="ListParagraph"/>
              <w:numPr>
                <w:ilvl w:val="0"/>
                <w:numId w:val="14"/>
              </w:numPr>
            </w:pPr>
            <w:r>
              <w:t>Assist both the Helpdesk and Media</w:t>
            </w:r>
            <w:r w:rsidR="00192FB9">
              <w:t xml:space="preserve"> </w:t>
            </w:r>
            <w:r>
              <w:t>Services Department</w:t>
            </w:r>
          </w:p>
          <w:p w:rsidR="00821FA1" w:rsidRDefault="00821FA1" w:rsidP="00821FA1">
            <w:pPr>
              <w:pStyle w:val="ListParagraph"/>
              <w:numPr>
                <w:ilvl w:val="0"/>
                <w:numId w:val="14"/>
              </w:numPr>
            </w:pPr>
            <w:r>
              <w:t>Sole Weekend Support for PBS Weekend Newshour</w:t>
            </w:r>
          </w:p>
          <w:p w:rsidR="00821FA1" w:rsidRDefault="00192FB9" w:rsidP="00821FA1">
            <w:pPr>
              <w:pStyle w:val="ListParagraph"/>
              <w:numPr>
                <w:ilvl w:val="0"/>
                <w:numId w:val="14"/>
              </w:numPr>
            </w:pPr>
            <w:r>
              <w:t>On-site</w:t>
            </w:r>
            <w:r w:rsidR="00821FA1">
              <w:t xml:space="preserve"> support for Religion and Ethics and NJTV</w:t>
            </w:r>
            <w:r>
              <w:t>.</w:t>
            </w:r>
          </w:p>
          <w:p w:rsidR="00821FA1" w:rsidRDefault="00821FA1" w:rsidP="00821FA1">
            <w:pPr>
              <w:pStyle w:val="ListParagraph"/>
              <w:numPr>
                <w:ilvl w:val="0"/>
                <w:numId w:val="14"/>
              </w:numPr>
            </w:pPr>
            <w:r>
              <w:t>Assist users with Media Asset Manager called Dalet</w:t>
            </w:r>
          </w:p>
          <w:p w:rsidR="00821FA1" w:rsidRPr="00821FA1" w:rsidRDefault="00192FB9" w:rsidP="00821FA1">
            <w:pPr>
              <w:pStyle w:val="ListParagraph"/>
              <w:numPr>
                <w:ilvl w:val="0"/>
                <w:numId w:val="14"/>
              </w:numPr>
            </w:pPr>
            <w:r>
              <w:t xml:space="preserve">Maintenance of </w:t>
            </w:r>
            <w:r w:rsidR="00821FA1">
              <w:t xml:space="preserve">computers </w:t>
            </w:r>
            <w:r>
              <w:t xml:space="preserve">for Helpdesk and Media Services </w:t>
            </w:r>
          </w:p>
          <w:p w:rsidR="00CD03BF" w:rsidRPr="007A7E84" w:rsidRDefault="00300F27" w:rsidP="007A7E84">
            <w:pPr>
              <w:pStyle w:val="BodyText1"/>
            </w:pPr>
            <w:r w:rsidRPr="007A7E84">
              <w:t>WOS Consultant</w:t>
            </w:r>
          </w:p>
          <w:p w:rsidR="0022685F" w:rsidRPr="0022685F" w:rsidRDefault="0022685F" w:rsidP="0022685F">
            <w:r>
              <w:t>Media Services Tech\ Helpdesk Tech</w:t>
            </w:r>
          </w:p>
          <w:p w:rsidR="00300F27" w:rsidRDefault="00FC56AD" w:rsidP="00300F27">
            <w:r>
              <w:t>March</w:t>
            </w:r>
            <w:r w:rsidR="00192FB9">
              <w:t xml:space="preserve"> 25,</w:t>
            </w:r>
            <w:r>
              <w:t xml:space="preserve"> 2013</w:t>
            </w:r>
            <w:r w:rsidR="00300F27">
              <w:t xml:space="preserve"> – </w:t>
            </w:r>
            <w:r w:rsidR="00192FB9">
              <w:t xml:space="preserve">September 22, 2015 </w:t>
            </w:r>
            <w:r w:rsidR="00300F27">
              <w:t>WNET New York, NY</w:t>
            </w:r>
          </w:p>
          <w:p w:rsidR="0022685F" w:rsidRDefault="0022685F" w:rsidP="00821FA1">
            <w:pPr>
              <w:pStyle w:val="ListParagraph"/>
              <w:numPr>
                <w:ilvl w:val="0"/>
                <w:numId w:val="14"/>
              </w:numPr>
            </w:pPr>
            <w:r>
              <w:t>Assist users with Media Asset Manager called Dalet</w:t>
            </w:r>
            <w:r w:rsidR="00192FB9">
              <w:t>.</w:t>
            </w:r>
          </w:p>
          <w:p w:rsidR="0022685F" w:rsidRDefault="00192FB9" w:rsidP="00821FA1">
            <w:pPr>
              <w:pStyle w:val="ListParagraph"/>
              <w:numPr>
                <w:ilvl w:val="0"/>
                <w:numId w:val="14"/>
              </w:numPr>
            </w:pPr>
            <w:r>
              <w:t>Visited sister stations to learn workflow and support necessities.</w:t>
            </w:r>
          </w:p>
          <w:p w:rsidR="0022685F" w:rsidRDefault="0022685F" w:rsidP="00821FA1">
            <w:pPr>
              <w:pStyle w:val="ListParagraph"/>
              <w:numPr>
                <w:ilvl w:val="0"/>
                <w:numId w:val="14"/>
              </w:numPr>
            </w:pPr>
            <w:r>
              <w:t xml:space="preserve">Weekend Support for PBS Weekend </w:t>
            </w:r>
            <w:r w:rsidR="00D36F89">
              <w:t>Newshour</w:t>
            </w:r>
            <w:r w:rsidR="00192FB9">
              <w:t>.</w:t>
            </w:r>
          </w:p>
          <w:p w:rsidR="0022685F" w:rsidRDefault="0022685F" w:rsidP="00821FA1">
            <w:pPr>
              <w:pStyle w:val="ListParagraph"/>
              <w:numPr>
                <w:ilvl w:val="0"/>
                <w:numId w:val="14"/>
              </w:numPr>
            </w:pPr>
            <w:r>
              <w:t xml:space="preserve">Support the </w:t>
            </w:r>
            <w:r w:rsidR="00192FB9">
              <w:t>video encoding lab as well as PC</w:t>
            </w:r>
            <w:r>
              <w:t xml:space="preserve"> and Mac users.</w:t>
            </w:r>
          </w:p>
          <w:p w:rsidR="00300F27" w:rsidRDefault="00FC56AD" w:rsidP="00821FA1">
            <w:pPr>
              <w:pStyle w:val="ListParagraph"/>
              <w:numPr>
                <w:ilvl w:val="0"/>
                <w:numId w:val="14"/>
              </w:numPr>
            </w:pPr>
            <w:r>
              <w:t>Maintain Inventory of computers and hardware in the helpdesk</w:t>
            </w:r>
            <w:r w:rsidR="0022685F">
              <w:t xml:space="preserve"> and media services</w:t>
            </w:r>
          </w:p>
          <w:p w:rsidR="00300F27" w:rsidRPr="007A7E84" w:rsidRDefault="00300F27" w:rsidP="007A7E84">
            <w:pPr>
              <w:pStyle w:val="BodyText1"/>
            </w:pPr>
            <w:r w:rsidRPr="007A7E84">
              <w:t>JSM Consultant</w:t>
            </w:r>
          </w:p>
          <w:p w:rsidR="00300F27" w:rsidRDefault="00300F27" w:rsidP="00300F27">
            <w:r>
              <w:t>Septembe</w:t>
            </w:r>
            <w:r w:rsidR="00FC56AD">
              <w:t>r</w:t>
            </w:r>
            <w:r w:rsidR="00D36F89">
              <w:t xml:space="preserve"> 6,</w:t>
            </w:r>
            <w:r w:rsidR="00FC56AD">
              <w:t xml:space="preserve"> 2012</w:t>
            </w:r>
            <w:r>
              <w:t xml:space="preserve"> – March</w:t>
            </w:r>
            <w:r w:rsidR="00192FB9">
              <w:t xml:space="preserve"> 10,</w:t>
            </w:r>
            <w:r>
              <w:t xml:space="preserve"> </w:t>
            </w:r>
            <w:r w:rsidR="00FC56AD">
              <w:t>2013</w:t>
            </w:r>
            <w:r>
              <w:t xml:space="preserve"> NYCHA New York, NY</w:t>
            </w:r>
          </w:p>
          <w:p w:rsidR="00300F27" w:rsidRDefault="00300F27" w:rsidP="00821FA1">
            <w:pPr>
              <w:pStyle w:val="ListParagraph"/>
              <w:numPr>
                <w:ilvl w:val="0"/>
                <w:numId w:val="14"/>
              </w:numPr>
            </w:pPr>
            <w:r>
              <w:t xml:space="preserve">Trainer for Maximo Inventory, Data Warehouse Batch inventory as well as </w:t>
            </w:r>
            <w:r w:rsidR="00D36F89">
              <w:t>handheld</w:t>
            </w:r>
            <w:r>
              <w:t xml:space="preserve"> training for Handheld Pilot Systems: Maximo (finished) and SYCLO (in progress).</w:t>
            </w:r>
          </w:p>
          <w:p w:rsidR="00300F27" w:rsidRDefault="00300F27" w:rsidP="00821FA1">
            <w:pPr>
              <w:pStyle w:val="ListParagraph"/>
              <w:numPr>
                <w:ilvl w:val="0"/>
                <w:numId w:val="14"/>
              </w:numPr>
            </w:pPr>
            <w:r w:rsidRPr="00300F27">
              <w:t>Deployed in the field for user support/trainer for Handheld Pilot Systems and for development personnel when storerooms go live.</w:t>
            </w:r>
          </w:p>
          <w:p w:rsidR="00300F27" w:rsidRDefault="00300F27" w:rsidP="00821FA1">
            <w:pPr>
              <w:pStyle w:val="ListParagraph"/>
              <w:numPr>
                <w:ilvl w:val="0"/>
                <w:numId w:val="14"/>
              </w:numPr>
            </w:pPr>
            <w:r w:rsidRPr="00300F27">
              <w:t>Prepared data and loaded 5 year usage and 5 year drop ship data in Maximo inventory</w:t>
            </w:r>
          </w:p>
          <w:p w:rsidR="00300F27" w:rsidRDefault="00300F27" w:rsidP="00821FA1">
            <w:pPr>
              <w:pStyle w:val="ListParagraph"/>
              <w:numPr>
                <w:ilvl w:val="0"/>
                <w:numId w:val="14"/>
              </w:numPr>
            </w:pPr>
            <w:r w:rsidRPr="00300F27">
              <w:t>Prepared Maximo technical documentation as part of Maximo Intellectual Capital initiative, for discovery and documentation of all Maximo business rules while learning Maximo System Administration.</w:t>
            </w:r>
          </w:p>
          <w:p w:rsidR="00300F27" w:rsidRDefault="00300F27" w:rsidP="00821FA1">
            <w:pPr>
              <w:pStyle w:val="ListParagraph"/>
              <w:numPr>
                <w:ilvl w:val="0"/>
                <w:numId w:val="14"/>
              </w:numPr>
            </w:pPr>
            <w:r w:rsidRPr="00300F27">
              <w:t>Installed scanner devices and acted as user support for Maximo Inventory and Barcode Scanner devices.</w:t>
            </w:r>
          </w:p>
          <w:p w:rsidR="00300D09" w:rsidRDefault="00397652" w:rsidP="007A7E84">
            <w:pPr>
              <w:pStyle w:val="BodyText1"/>
            </w:pPr>
            <w:r>
              <w:t>WOS Consultant</w:t>
            </w:r>
          </w:p>
          <w:p w:rsidR="00300D09" w:rsidRDefault="00FC56AD" w:rsidP="00300D09">
            <w:r>
              <w:t>February</w:t>
            </w:r>
            <w:r w:rsidR="00D36F89">
              <w:t xml:space="preserve"> 10,</w:t>
            </w:r>
            <w:r>
              <w:t xml:space="preserve"> 2012</w:t>
            </w:r>
            <w:r w:rsidR="00300D09">
              <w:t xml:space="preserve"> –</w:t>
            </w:r>
            <w:r w:rsidR="007A2F80">
              <w:t xml:space="preserve"> </w:t>
            </w:r>
            <w:r>
              <w:t>September</w:t>
            </w:r>
            <w:r w:rsidR="00D36F89">
              <w:t xml:space="preserve"> 6,</w:t>
            </w:r>
            <w:r>
              <w:t xml:space="preserve"> 2012</w:t>
            </w:r>
            <w:r w:rsidR="00300F27">
              <w:t xml:space="preserve"> </w:t>
            </w:r>
            <w:r w:rsidR="00397652">
              <w:t>NYCHA</w:t>
            </w:r>
            <w:r w:rsidR="00300D09">
              <w:t xml:space="preserve"> New York, NY</w:t>
            </w:r>
          </w:p>
          <w:p w:rsidR="00300D09" w:rsidRDefault="006E044D" w:rsidP="00821FA1">
            <w:pPr>
              <w:numPr>
                <w:ilvl w:val="0"/>
                <w:numId w:val="14"/>
              </w:numPr>
            </w:pPr>
            <w:r>
              <w:t>Training NYCHA Employees</w:t>
            </w:r>
            <w:r w:rsidR="00936140">
              <w:t xml:space="preserve"> in Maximo </w:t>
            </w:r>
            <w:r>
              <w:t>Inventory</w:t>
            </w:r>
            <w:r w:rsidR="00300D09">
              <w:t xml:space="preserve"> </w:t>
            </w:r>
          </w:p>
          <w:p w:rsidR="00300D09" w:rsidRDefault="006E044D" w:rsidP="00821FA1">
            <w:pPr>
              <w:numPr>
                <w:ilvl w:val="0"/>
                <w:numId w:val="14"/>
              </w:numPr>
            </w:pPr>
            <w:r>
              <w:t xml:space="preserve">Updating </w:t>
            </w:r>
            <w:r w:rsidR="00F27CE7">
              <w:t>NYCHA website through Team Site Interwoven</w:t>
            </w:r>
          </w:p>
          <w:p w:rsidR="00397652" w:rsidRDefault="00D36F89" w:rsidP="00821FA1">
            <w:pPr>
              <w:numPr>
                <w:ilvl w:val="0"/>
                <w:numId w:val="14"/>
              </w:numPr>
            </w:pPr>
            <w:r>
              <w:t>Scripting in HTML, JavaS</w:t>
            </w:r>
            <w:r w:rsidR="00397652">
              <w:t>cript</w:t>
            </w:r>
            <w:r w:rsidR="00F27CE7">
              <w:t xml:space="preserve">, and </w:t>
            </w:r>
            <w:r w:rsidR="00E83E90">
              <w:t>ASP.Net</w:t>
            </w:r>
          </w:p>
          <w:p w:rsidR="00E83E90" w:rsidRDefault="00E83E90" w:rsidP="00E83E90"/>
          <w:p w:rsidR="00526B2F" w:rsidRPr="007A7E84" w:rsidRDefault="00FC56AD" w:rsidP="00E83E90">
            <w:pPr>
              <w:rPr>
                <w:b/>
              </w:rPr>
            </w:pPr>
            <w:r w:rsidRPr="007A7E84">
              <w:rPr>
                <w:b/>
              </w:rPr>
              <w:t>Swiss Post Solutions Consultant</w:t>
            </w:r>
          </w:p>
          <w:p w:rsidR="00C414C8" w:rsidRPr="00C414C8" w:rsidRDefault="00C414C8" w:rsidP="00C414C8">
            <w:r>
              <w:t>December</w:t>
            </w:r>
            <w:r w:rsidR="00D36F89">
              <w:t xml:space="preserve"> 7,</w:t>
            </w:r>
            <w:r>
              <w:t xml:space="preserve"> 2009 – April </w:t>
            </w:r>
            <w:r w:rsidR="00D36F89">
              <w:t xml:space="preserve">8, </w:t>
            </w:r>
            <w:r>
              <w:t>2011 RBC Capital Markets New York, NY</w:t>
            </w:r>
          </w:p>
          <w:p w:rsidR="00C414C8" w:rsidRDefault="00192FB9" w:rsidP="00821FA1">
            <w:pPr>
              <w:numPr>
                <w:ilvl w:val="0"/>
                <w:numId w:val="14"/>
              </w:numPr>
            </w:pPr>
            <w:r>
              <w:t>Sort/</w:t>
            </w:r>
            <w:r w:rsidR="00C414C8">
              <w:t>Deliver Mail</w:t>
            </w:r>
          </w:p>
          <w:p w:rsidR="00526B2F" w:rsidRDefault="00C414C8" w:rsidP="00821FA1">
            <w:pPr>
              <w:numPr>
                <w:ilvl w:val="0"/>
                <w:numId w:val="14"/>
              </w:numPr>
            </w:pPr>
            <w:r>
              <w:t xml:space="preserve">Fed Ex Power Ship Packages out for clients </w:t>
            </w:r>
          </w:p>
          <w:p w:rsidR="00526B2F" w:rsidRPr="00526B2F" w:rsidRDefault="00C414C8" w:rsidP="00821FA1">
            <w:pPr>
              <w:numPr>
                <w:ilvl w:val="0"/>
                <w:numId w:val="14"/>
              </w:numPr>
            </w:pPr>
            <w:r>
              <w:t>Deliver Packages up to 60 lbs. to clients</w:t>
            </w:r>
          </w:p>
          <w:p w:rsidR="00C414C8" w:rsidRPr="00435BA7" w:rsidRDefault="00C414C8" w:rsidP="00300F27">
            <w:pPr>
              <w:pStyle w:val="BulletedList"/>
              <w:numPr>
                <w:ilvl w:val="0"/>
                <w:numId w:val="0"/>
              </w:numPr>
              <w:ind w:left="245"/>
            </w:pPr>
          </w:p>
        </w:tc>
      </w:tr>
      <w:tr w:rsidR="004A3B48" w:rsidTr="00821FA1">
        <w:tc>
          <w:tcPr>
            <w:tcW w:w="1224" w:type="pct"/>
          </w:tcPr>
          <w:p w:rsidR="004A3B48" w:rsidRPr="00435BA7" w:rsidRDefault="004A3B48" w:rsidP="004A3B48">
            <w:pPr>
              <w:pStyle w:val="Heading1"/>
            </w:pPr>
            <w:r w:rsidRPr="00435BA7">
              <w:t>Education</w:t>
            </w:r>
          </w:p>
        </w:tc>
        <w:tc>
          <w:tcPr>
            <w:tcW w:w="3776" w:type="pct"/>
          </w:tcPr>
          <w:p w:rsidR="00192FB9" w:rsidRDefault="00192FB9" w:rsidP="007A7E84">
            <w:pPr>
              <w:pStyle w:val="BodyText1"/>
            </w:pPr>
            <w:r>
              <w:t>New York Institute of Technology</w:t>
            </w:r>
          </w:p>
          <w:p w:rsidR="00192FB9" w:rsidRDefault="00192FB9" w:rsidP="00192FB9">
            <w:r>
              <w:lastRenderedPageBreak/>
              <w:t>Graduation Date: May 2018</w:t>
            </w:r>
          </w:p>
          <w:p w:rsidR="00192FB9" w:rsidRPr="00192FB9" w:rsidRDefault="00192FB9" w:rsidP="00192FB9">
            <w:pPr>
              <w:pStyle w:val="ListParagraph"/>
              <w:numPr>
                <w:ilvl w:val="0"/>
                <w:numId w:val="15"/>
              </w:numPr>
            </w:pPr>
            <w:r>
              <w:t>B.S. in Computer Science Current GPA: 3.5</w:t>
            </w:r>
          </w:p>
          <w:p w:rsidR="00FC56AD" w:rsidRDefault="00FC56AD" w:rsidP="007A7E84">
            <w:pPr>
              <w:pStyle w:val="BodyText1"/>
            </w:pPr>
            <w:r>
              <w:t>Borough Of Manhattan Community College New York, NY</w:t>
            </w:r>
          </w:p>
          <w:p w:rsidR="00FC56AD" w:rsidRDefault="00FC56AD" w:rsidP="00FC56AD">
            <w:r>
              <w:t xml:space="preserve">Graduation Date: </w:t>
            </w:r>
            <w:r w:rsidR="00192FB9">
              <w:t>June 3,</w:t>
            </w:r>
            <w:r>
              <w:t xml:space="preserve"> 201</w:t>
            </w:r>
            <w:r w:rsidR="006F5A4B">
              <w:t>6</w:t>
            </w:r>
          </w:p>
          <w:p w:rsidR="00FC56AD" w:rsidRPr="00FC56AD" w:rsidRDefault="00FC56AD" w:rsidP="00FC56AD">
            <w:pPr>
              <w:pStyle w:val="ListParagraph"/>
              <w:numPr>
                <w:ilvl w:val="0"/>
                <w:numId w:val="13"/>
              </w:numPr>
            </w:pPr>
            <w:r>
              <w:t>A.S. i</w:t>
            </w:r>
            <w:r w:rsidR="00192FB9">
              <w:t>n Mathematics GPA: 3.49</w:t>
            </w:r>
          </w:p>
          <w:p w:rsidR="00817C33" w:rsidRDefault="00817C33" w:rsidP="007A7E84">
            <w:pPr>
              <w:pStyle w:val="BodyText1"/>
            </w:pPr>
            <w:r>
              <w:t>Columbia University New York, NY</w:t>
            </w:r>
          </w:p>
          <w:p w:rsidR="00FC56AD" w:rsidRDefault="00FC56AD" w:rsidP="00817C33">
            <w:r>
              <w:t>November  2012</w:t>
            </w:r>
          </w:p>
          <w:p w:rsidR="00817C33" w:rsidRPr="00817C33" w:rsidRDefault="00817C33" w:rsidP="00FC56AD">
            <w:pPr>
              <w:pStyle w:val="ListParagraph"/>
              <w:numPr>
                <w:ilvl w:val="0"/>
                <w:numId w:val="13"/>
              </w:numPr>
            </w:pPr>
            <w:r>
              <w:t xml:space="preserve">Slice Program Certification in Computer Technology </w:t>
            </w:r>
          </w:p>
          <w:p w:rsidR="004A3B48" w:rsidRPr="00435BA7" w:rsidRDefault="004A3B48" w:rsidP="00FC56AD">
            <w:pPr>
              <w:pStyle w:val="BulletedList"/>
              <w:numPr>
                <w:ilvl w:val="0"/>
                <w:numId w:val="0"/>
              </w:numPr>
              <w:ind w:left="245"/>
            </w:pPr>
          </w:p>
        </w:tc>
      </w:tr>
      <w:tr w:rsidR="004A3B48" w:rsidTr="00821FA1">
        <w:tc>
          <w:tcPr>
            <w:tcW w:w="1224" w:type="pct"/>
          </w:tcPr>
          <w:p w:rsidR="004A3B48" w:rsidRPr="00435BA7" w:rsidRDefault="004A3B48" w:rsidP="004A3B48">
            <w:pPr>
              <w:pStyle w:val="Heading1"/>
            </w:pPr>
            <w:r w:rsidRPr="00435BA7">
              <w:lastRenderedPageBreak/>
              <w:t>Interests</w:t>
            </w:r>
          </w:p>
        </w:tc>
        <w:tc>
          <w:tcPr>
            <w:tcW w:w="3776" w:type="pct"/>
          </w:tcPr>
          <w:p w:rsidR="004A3B48" w:rsidRDefault="00296099" w:rsidP="007A7E84">
            <w:pPr>
              <w:pStyle w:val="BodyText1"/>
            </w:pPr>
            <w:r>
              <w:t>Harlem Knights 1660 Robotics Team</w:t>
            </w:r>
          </w:p>
          <w:p w:rsidR="00296099" w:rsidRPr="00296099" w:rsidRDefault="00296099" w:rsidP="00296099">
            <w:r>
              <w:t xml:space="preserve"> - Was a Mentor to help my team become the third ranked overall at the First Robotics Competition</w:t>
            </w:r>
            <w:r w:rsidR="00D36F89">
              <w:t xml:space="preserve"> in</w:t>
            </w:r>
            <w:r>
              <w:t xml:space="preserve"> </w:t>
            </w:r>
            <w:proofErr w:type="gramStart"/>
            <w:r>
              <w:t>2009</w:t>
            </w:r>
            <w:r w:rsidR="003D79CF">
              <w:t>.</w:t>
            </w:r>
            <w:proofErr w:type="gramEnd"/>
            <w:r w:rsidR="003D79CF">
              <w:t xml:space="preserve"> Taught and helped build a winning robot.</w:t>
            </w:r>
          </w:p>
        </w:tc>
      </w:tr>
      <w:tr w:rsidR="004A3B48" w:rsidRPr="007A5F3F" w:rsidTr="00821FA1">
        <w:tc>
          <w:tcPr>
            <w:tcW w:w="1224" w:type="pct"/>
          </w:tcPr>
          <w:p w:rsidR="008A1A4A" w:rsidRDefault="008A1A4A" w:rsidP="004A3B48">
            <w:pPr>
              <w:pStyle w:val="Heading1"/>
            </w:pPr>
            <w:r>
              <w:t xml:space="preserve">Skills </w:t>
            </w:r>
          </w:p>
          <w:p w:rsidR="008A1A4A" w:rsidRDefault="008A1A4A" w:rsidP="004A3B48">
            <w:pPr>
              <w:pStyle w:val="Heading1"/>
            </w:pPr>
          </w:p>
          <w:p w:rsidR="00DD6209" w:rsidRDefault="00DD6209" w:rsidP="004A3B48">
            <w:pPr>
              <w:pStyle w:val="Heading1"/>
            </w:pPr>
          </w:p>
          <w:p w:rsidR="00D36F89" w:rsidRDefault="00D36F89" w:rsidP="004A3B48">
            <w:pPr>
              <w:pStyle w:val="Heading1"/>
            </w:pPr>
          </w:p>
          <w:p w:rsidR="004A3B48" w:rsidRPr="00435BA7" w:rsidRDefault="00DD6209" w:rsidP="004A3B48">
            <w:pPr>
              <w:pStyle w:val="Heading1"/>
            </w:pPr>
            <w:r>
              <w:t xml:space="preserve">References </w:t>
            </w:r>
          </w:p>
        </w:tc>
        <w:tc>
          <w:tcPr>
            <w:tcW w:w="3776" w:type="pct"/>
          </w:tcPr>
          <w:p w:rsidR="008A1A4A" w:rsidRDefault="008A1A4A" w:rsidP="007A7E84">
            <w:pPr>
              <w:pStyle w:val="BodyText1"/>
            </w:pPr>
            <w:r>
              <w:t>Microsoft Office</w:t>
            </w:r>
          </w:p>
          <w:p w:rsidR="008A1A4A" w:rsidRDefault="008A1A4A" w:rsidP="008A1A4A">
            <w:pPr>
              <w:pStyle w:val="ListParagraph"/>
              <w:numPr>
                <w:ilvl w:val="0"/>
                <w:numId w:val="9"/>
              </w:numPr>
            </w:pPr>
            <w:r>
              <w:t>I know how to operate</w:t>
            </w:r>
            <w:r w:rsidR="00FC56AD">
              <w:t xml:space="preserve"> Microsoft Word, Outlook, </w:t>
            </w:r>
            <w:proofErr w:type="gramStart"/>
            <w:r w:rsidR="00FC56AD">
              <w:t>Excel</w:t>
            </w:r>
            <w:proofErr w:type="gramEnd"/>
            <w:r>
              <w:t xml:space="preserve"> etc.</w:t>
            </w:r>
          </w:p>
          <w:p w:rsidR="008A1A4A" w:rsidRPr="006008BA" w:rsidRDefault="00D36F89" w:rsidP="008A1A4A">
            <w:pPr>
              <w:rPr>
                <w:b/>
              </w:rPr>
            </w:pPr>
            <w:r w:rsidRPr="006008BA">
              <w:rPr>
                <w:b/>
              </w:rPr>
              <w:t>Dalet</w:t>
            </w:r>
          </w:p>
          <w:p w:rsidR="00D36F89" w:rsidRDefault="00D36F89" w:rsidP="00D36F89">
            <w:pPr>
              <w:pStyle w:val="ListParagraph"/>
              <w:numPr>
                <w:ilvl w:val="0"/>
                <w:numId w:val="9"/>
              </w:numPr>
            </w:pPr>
            <w:r>
              <w:t>Media Asset Management Tool for management of video files</w:t>
            </w:r>
            <w:r w:rsidR="00DD6209">
              <w:t>.</w:t>
            </w:r>
          </w:p>
          <w:p w:rsidR="00DD6209" w:rsidRPr="006008BA" w:rsidRDefault="00D36F89" w:rsidP="00DD6209">
            <w:pPr>
              <w:rPr>
                <w:b/>
              </w:rPr>
            </w:pPr>
            <w:bookmarkStart w:id="0" w:name="_GoBack"/>
            <w:r w:rsidRPr="006008BA">
              <w:rPr>
                <w:b/>
              </w:rPr>
              <w:t>Editing Software</w:t>
            </w:r>
          </w:p>
          <w:bookmarkEnd w:id="0"/>
          <w:p w:rsidR="00D36F89" w:rsidRDefault="00D36F89" w:rsidP="00D36F89">
            <w:pPr>
              <w:pStyle w:val="ListParagraph"/>
              <w:numPr>
                <w:ilvl w:val="0"/>
                <w:numId w:val="9"/>
              </w:numPr>
            </w:pPr>
            <w:r>
              <w:t>Proficient in Final Cut Pro and Adobe Premiere Pro.</w:t>
            </w:r>
          </w:p>
          <w:p w:rsidR="00D36F89" w:rsidRDefault="00D36F89" w:rsidP="00DD6209"/>
          <w:p w:rsidR="00DD6209" w:rsidRDefault="00DD6209" w:rsidP="00DD6209"/>
          <w:p w:rsidR="00DD6209" w:rsidRDefault="00DD6209" w:rsidP="00DD6209">
            <w:r>
              <w:t>References Available upon request.</w:t>
            </w:r>
          </w:p>
          <w:p w:rsidR="00DD6209" w:rsidRDefault="00DD6209" w:rsidP="00DD6209"/>
          <w:p w:rsidR="00DD6209" w:rsidRDefault="00DD6209" w:rsidP="00DD6209"/>
          <w:p w:rsidR="008A1A4A" w:rsidRPr="008A1A4A" w:rsidRDefault="008A1A4A" w:rsidP="008A1A4A"/>
          <w:p w:rsidR="00DD6209" w:rsidRDefault="00DD6209" w:rsidP="007A7E84">
            <w:pPr>
              <w:pStyle w:val="BodyText1"/>
            </w:pPr>
          </w:p>
          <w:p w:rsidR="004A3B48" w:rsidRPr="0037336A" w:rsidRDefault="004A3B48" w:rsidP="007A7E84">
            <w:pPr>
              <w:pStyle w:val="BodyText1"/>
            </w:pPr>
          </w:p>
        </w:tc>
      </w:tr>
      <w:tr w:rsidR="00D36F89" w:rsidRPr="007A5F3F" w:rsidTr="00821FA1">
        <w:tc>
          <w:tcPr>
            <w:tcW w:w="1224" w:type="pct"/>
          </w:tcPr>
          <w:p w:rsidR="00D36F89" w:rsidRDefault="00D36F89" w:rsidP="004A3B48">
            <w:pPr>
              <w:pStyle w:val="Heading1"/>
            </w:pPr>
          </w:p>
        </w:tc>
        <w:tc>
          <w:tcPr>
            <w:tcW w:w="3776" w:type="pct"/>
          </w:tcPr>
          <w:p w:rsidR="00D36F89" w:rsidRDefault="00D36F89" w:rsidP="007A7E84">
            <w:pPr>
              <w:pStyle w:val="BodyText1"/>
            </w:pPr>
          </w:p>
        </w:tc>
      </w:tr>
    </w:tbl>
    <w:p w:rsidR="004A3B48" w:rsidRDefault="004A3B48" w:rsidP="00475D62"/>
    <w:sectPr w:rsidR="004A3B48" w:rsidSect="000D147C">
      <w:footerReference w:type="default" r:id="rId7"/>
      <w:pgSz w:w="12240" w:h="15840"/>
      <w:pgMar w:top="1080" w:right="1800" w:bottom="108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C73" w:rsidRDefault="00823C73">
      <w:r>
        <w:separator/>
      </w:r>
    </w:p>
  </w:endnote>
  <w:endnote w:type="continuationSeparator" w:id="0">
    <w:p w:rsidR="00823C73" w:rsidRDefault="00823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640"/>
    </w:tblGrid>
    <w:tr w:rsidR="00240619" w:rsidTr="0065742A">
      <w:tc>
        <w:tcPr>
          <w:tcW w:w="8856" w:type="dxa"/>
        </w:tcPr>
        <w:p w:rsidR="00240619" w:rsidRPr="0065742A" w:rsidRDefault="00240619" w:rsidP="0065742A">
          <w:pPr>
            <w:pStyle w:val="Footer"/>
            <w:ind w:left="0"/>
            <w:jc w:val="right"/>
            <w:rPr>
              <w:rFonts w:ascii="Century Gothic" w:hAnsi="Century Gothic"/>
            </w:rPr>
          </w:pPr>
        </w:p>
      </w:tc>
    </w:tr>
  </w:tbl>
  <w:p w:rsidR="00240619" w:rsidRDefault="002406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C73" w:rsidRDefault="00823C73">
      <w:r>
        <w:separator/>
      </w:r>
    </w:p>
  </w:footnote>
  <w:footnote w:type="continuationSeparator" w:id="0">
    <w:p w:rsidR="00823C73" w:rsidRDefault="00823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3B22"/>
    <w:multiLevelType w:val="hybridMultilevel"/>
    <w:tmpl w:val="B206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4379"/>
    <w:multiLevelType w:val="hybridMultilevel"/>
    <w:tmpl w:val="669E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609"/>
    <w:multiLevelType w:val="hybridMultilevel"/>
    <w:tmpl w:val="0186D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0D61E4"/>
    <w:multiLevelType w:val="hybridMultilevel"/>
    <w:tmpl w:val="74A0B5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5011B5"/>
    <w:multiLevelType w:val="hybridMultilevel"/>
    <w:tmpl w:val="23109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2336C"/>
    <w:multiLevelType w:val="hybridMultilevel"/>
    <w:tmpl w:val="D418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22757"/>
    <w:multiLevelType w:val="hybridMultilevel"/>
    <w:tmpl w:val="BF1AD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B6CD6"/>
    <w:multiLevelType w:val="hybridMultilevel"/>
    <w:tmpl w:val="FCBEA8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17C5A"/>
    <w:multiLevelType w:val="hybridMultilevel"/>
    <w:tmpl w:val="D652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02E78"/>
    <w:multiLevelType w:val="hybridMultilevel"/>
    <w:tmpl w:val="CB4E18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FD2C3D"/>
    <w:multiLevelType w:val="hybridMultilevel"/>
    <w:tmpl w:val="CC38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 w15:restartNumberingAfterBreak="0">
    <w:nsid w:val="6A9526A7"/>
    <w:multiLevelType w:val="hybridMultilevel"/>
    <w:tmpl w:val="1570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B97D02"/>
    <w:multiLevelType w:val="hybridMultilevel"/>
    <w:tmpl w:val="7A50EABC"/>
    <w:lvl w:ilvl="0" w:tplc="04090005">
      <w:start w:val="1"/>
      <w:numFmt w:val="bullet"/>
      <w:lvlText w:val=""/>
      <w:lvlJc w:val="left"/>
      <w:pPr>
        <w:ind w:left="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4" w15:restartNumberingAfterBreak="0">
    <w:nsid w:val="74EB2C94"/>
    <w:multiLevelType w:val="hybridMultilevel"/>
    <w:tmpl w:val="6ABAEF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4"/>
  </w:num>
  <w:num w:numId="5">
    <w:abstractNumId w:val="4"/>
  </w:num>
  <w:num w:numId="6">
    <w:abstractNumId w:val="3"/>
  </w:num>
  <w:num w:numId="7">
    <w:abstractNumId w:val="13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  <w:num w:numId="12">
    <w:abstractNumId w:val="10"/>
  </w:num>
  <w:num w:numId="13">
    <w:abstractNumId w:val="5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DF"/>
    <w:rsid w:val="000D147C"/>
    <w:rsid w:val="000D7287"/>
    <w:rsid w:val="00151028"/>
    <w:rsid w:val="00156D1A"/>
    <w:rsid w:val="00192FB9"/>
    <w:rsid w:val="0022685F"/>
    <w:rsid w:val="00240619"/>
    <w:rsid w:val="00296099"/>
    <w:rsid w:val="00300D09"/>
    <w:rsid w:val="00300F27"/>
    <w:rsid w:val="00397652"/>
    <w:rsid w:val="003D79CF"/>
    <w:rsid w:val="004178BB"/>
    <w:rsid w:val="00475D62"/>
    <w:rsid w:val="004A3B48"/>
    <w:rsid w:val="00526B2F"/>
    <w:rsid w:val="0055129F"/>
    <w:rsid w:val="0057234B"/>
    <w:rsid w:val="005A620A"/>
    <w:rsid w:val="006008BA"/>
    <w:rsid w:val="0065742A"/>
    <w:rsid w:val="006A7305"/>
    <w:rsid w:val="006E044D"/>
    <w:rsid w:val="006F5A4B"/>
    <w:rsid w:val="00755540"/>
    <w:rsid w:val="007A1848"/>
    <w:rsid w:val="007A2F80"/>
    <w:rsid w:val="007A7E84"/>
    <w:rsid w:val="007D2F30"/>
    <w:rsid w:val="008021EC"/>
    <w:rsid w:val="00817C33"/>
    <w:rsid w:val="00821FA1"/>
    <w:rsid w:val="00823C73"/>
    <w:rsid w:val="00884A75"/>
    <w:rsid w:val="008A132F"/>
    <w:rsid w:val="008A1A4A"/>
    <w:rsid w:val="008F73D8"/>
    <w:rsid w:val="00936140"/>
    <w:rsid w:val="00945BD1"/>
    <w:rsid w:val="00965914"/>
    <w:rsid w:val="00966EC1"/>
    <w:rsid w:val="0099785E"/>
    <w:rsid w:val="009F21EC"/>
    <w:rsid w:val="00A05292"/>
    <w:rsid w:val="00A925D6"/>
    <w:rsid w:val="00AA764A"/>
    <w:rsid w:val="00AE315F"/>
    <w:rsid w:val="00B1249E"/>
    <w:rsid w:val="00B67ACE"/>
    <w:rsid w:val="00B8191F"/>
    <w:rsid w:val="00BE69AF"/>
    <w:rsid w:val="00C414C8"/>
    <w:rsid w:val="00C51E49"/>
    <w:rsid w:val="00C75DD0"/>
    <w:rsid w:val="00CD03BF"/>
    <w:rsid w:val="00D36F89"/>
    <w:rsid w:val="00DB53DF"/>
    <w:rsid w:val="00DD6209"/>
    <w:rsid w:val="00DF0B14"/>
    <w:rsid w:val="00E14C8F"/>
    <w:rsid w:val="00E405D2"/>
    <w:rsid w:val="00E8333B"/>
    <w:rsid w:val="00E83E90"/>
    <w:rsid w:val="00EF12D5"/>
    <w:rsid w:val="00F113BC"/>
    <w:rsid w:val="00F27CE7"/>
    <w:rsid w:val="00FB2203"/>
    <w:rsid w:val="00FC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6F4D73-87A2-41A5-A2F2-660E254F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7A7E84"/>
    <w:pPr>
      <w:tabs>
        <w:tab w:val="left" w:pos="2160"/>
        <w:tab w:val="right" w:pos="6480"/>
      </w:tabs>
      <w:spacing w:before="240" w:after="40"/>
    </w:pPr>
    <w:rPr>
      <w:b/>
    </w:r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paragraph" w:styleId="ListParagraph">
    <w:name w:val="List Paragraph"/>
    <w:basedOn w:val="Normal"/>
    <w:uiPriority w:val="34"/>
    <w:qFormat/>
    <w:rsid w:val="008A1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ELLUSER\LOCALS~1\Temp\TCD173.tmp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DELLUSER</dc:creator>
  <cp:lastModifiedBy>Holly, Ian</cp:lastModifiedBy>
  <cp:revision>3</cp:revision>
  <cp:lastPrinted>2010-06-27T21:20:00Z</cp:lastPrinted>
  <dcterms:created xsi:type="dcterms:W3CDTF">2016-09-24T22:30:00Z</dcterms:created>
  <dcterms:modified xsi:type="dcterms:W3CDTF">2016-09-24T22:30:00Z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